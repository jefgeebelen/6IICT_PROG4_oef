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7391"/>
      </w:tblGrid>
      <w:tr w:rsidR="0074513D" w:rsidRPr="00930EE7" w14:paraId="34532C5E" w14:textId="77777777" w:rsidTr="0074513D">
        <w:trPr>
          <w:trHeight w:val="1515"/>
        </w:trPr>
        <w:tc>
          <w:tcPr>
            <w:tcW w:w="2217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672A6659" w14:textId="77777777" w:rsidR="0074513D" w:rsidRPr="004558F5" w:rsidRDefault="0074513D" w:rsidP="008E4886">
            <w:pPr>
              <w:jc w:val="center"/>
              <w:rPr>
                <w:rFonts w:ascii="Arial" w:hAnsi="Arial" w:cs="Arial"/>
                <w:sz w:val="16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nl-BE" w:eastAsia="nl-BE"/>
              </w:rPr>
              <w:drawing>
                <wp:inline distT="0" distB="0" distL="0" distR="0" wp14:anchorId="7D3D35A4" wp14:editId="07777777">
                  <wp:extent cx="1160954" cy="1531620"/>
                  <wp:effectExtent l="0" t="0" r="1270" b="0"/>
                  <wp:docPr id="2" name="Afbeelding 2" descr="J:\Coordinatie bovenbouw\2017-2018\Mosa-RT\Mosa-RT sta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:\Coordinatie bovenbouw\2017-2018\Mosa-RT\Mosa-RT sta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13" t="7843" r="15442" b="98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112" cy="1535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EDC07E" w14:textId="7CA71118" w:rsidR="0074513D" w:rsidRPr="004558F5" w:rsidRDefault="0074513D" w:rsidP="00346493">
            <w:pPr>
              <w:tabs>
                <w:tab w:val="left" w:pos="1593"/>
                <w:tab w:val="right" w:leader="underscore" w:pos="7263"/>
              </w:tabs>
              <w:spacing w:before="160" w:after="160" w:line="360" w:lineRule="auto"/>
              <w:rPr>
                <w:rFonts w:ascii="Arial" w:hAnsi="Arial" w:cs="Arial"/>
                <w:sz w:val="20"/>
                <w:szCs w:val="20"/>
              </w:rPr>
            </w:pPr>
            <w:r w:rsidRPr="004558F5">
              <w:rPr>
                <w:rFonts w:ascii="Arial" w:hAnsi="Arial" w:cs="Arial"/>
                <w:sz w:val="20"/>
                <w:szCs w:val="20"/>
              </w:rPr>
              <w:t>Naam leerling</w:t>
            </w:r>
            <w:r w:rsidR="00271E43">
              <w:rPr>
                <w:rFonts w:ascii="Arial" w:hAnsi="Arial" w:cs="Arial"/>
                <w:sz w:val="20"/>
                <w:szCs w:val="20"/>
              </w:rPr>
              <w:t>:</w:t>
            </w:r>
            <w:r w:rsidRPr="004558F5">
              <w:rPr>
                <w:rFonts w:ascii="Arial" w:hAnsi="Arial" w:cs="Arial"/>
                <w:sz w:val="20"/>
                <w:szCs w:val="20"/>
              </w:rPr>
              <w:tab/>
            </w:r>
            <w:r w:rsidRPr="004558F5">
              <w:rPr>
                <w:rFonts w:ascii="Arial" w:hAnsi="Arial" w:cs="Arial"/>
                <w:sz w:val="20"/>
                <w:szCs w:val="20"/>
              </w:rPr>
              <w:br/>
              <w:t>Naam leerkracht</w:t>
            </w:r>
            <w:r w:rsidR="00271E43">
              <w:rPr>
                <w:rFonts w:ascii="Arial" w:hAnsi="Arial" w:cs="Arial"/>
                <w:sz w:val="20"/>
                <w:szCs w:val="20"/>
              </w:rPr>
              <w:t>:</w:t>
            </w:r>
            <w:r w:rsidRPr="004558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58F5">
              <w:rPr>
                <w:rFonts w:ascii="Arial" w:hAnsi="Arial" w:cs="Arial"/>
                <w:sz w:val="20"/>
                <w:szCs w:val="20"/>
              </w:rPr>
              <w:tab/>
            </w:r>
            <w:r w:rsidR="00834F45">
              <w:rPr>
                <w:rFonts w:ascii="Arial" w:hAnsi="Arial" w:cs="Arial"/>
                <w:sz w:val="20"/>
                <w:szCs w:val="20"/>
              </w:rPr>
              <w:t>Hendrik Clijsters</w:t>
            </w:r>
            <w:r w:rsidRPr="004558F5">
              <w:rPr>
                <w:rFonts w:ascii="Arial" w:hAnsi="Arial" w:cs="Arial"/>
                <w:sz w:val="20"/>
                <w:szCs w:val="20"/>
              </w:rPr>
              <w:br/>
              <w:t>Datum</w:t>
            </w:r>
            <w:r w:rsidR="00271E43">
              <w:rPr>
                <w:rFonts w:ascii="Arial" w:hAnsi="Arial" w:cs="Arial"/>
                <w:sz w:val="20"/>
                <w:szCs w:val="20"/>
              </w:rPr>
              <w:t>:</w:t>
            </w:r>
            <w:r w:rsidR="00C95C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558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7A4C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4558F5">
              <w:rPr>
                <w:rFonts w:ascii="Arial" w:hAnsi="Arial" w:cs="Arial"/>
                <w:sz w:val="20"/>
                <w:szCs w:val="20"/>
              </w:rPr>
              <w:t>Vak</w:t>
            </w:r>
            <w:r w:rsidR="00271E43">
              <w:rPr>
                <w:rFonts w:ascii="Arial" w:hAnsi="Arial" w:cs="Arial"/>
                <w:sz w:val="20"/>
                <w:szCs w:val="20"/>
              </w:rPr>
              <w:t>:</w:t>
            </w:r>
            <w:r w:rsidRPr="004558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43F7">
              <w:rPr>
                <w:rFonts w:ascii="Arial" w:hAnsi="Arial" w:cs="Arial"/>
                <w:sz w:val="20"/>
                <w:szCs w:val="20"/>
              </w:rPr>
              <w:t xml:space="preserve">PROG </w:t>
            </w:r>
            <w:r w:rsidR="00FA77AB">
              <w:rPr>
                <w:rFonts w:ascii="Arial" w:hAnsi="Arial" w:cs="Arial"/>
                <w:sz w:val="20"/>
                <w:szCs w:val="20"/>
              </w:rPr>
              <w:t>4</w:t>
            </w:r>
            <w:r w:rsidRPr="004558F5">
              <w:rPr>
                <w:rFonts w:ascii="Arial" w:hAnsi="Arial" w:cs="Arial"/>
                <w:sz w:val="20"/>
                <w:szCs w:val="20"/>
              </w:rPr>
              <w:t xml:space="preserve"> Klas </w:t>
            </w:r>
            <w:r w:rsidR="00BC1721">
              <w:rPr>
                <w:rFonts w:ascii="Arial" w:hAnsi="Arial" w:cs="Arial"/>
                <w:sz w:val="20"/>
                <w:szCs w:val="20"/>
              </w:rPr>
              <w:t>6</w:t>
            </w:r>
            <w:r w:rsidR="00D043F7">
              <w:rPr>
                <w:rFonts w:ascii="Arial" w:hAnsi="Arial" w:cs="Arial"/>
                <w:sz w:val="20"/>
                <w:szCs w:val="20"/>
              </w:rPr>
              <w:t>IICT</w:t>
            </w:r>
            <w:r w:rsidR="001D1ED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43F7">
              <w:rPr>
                <w:rFonts w:ascii="Arial" w:hAnsi="Arial" w:cs="Arial"/>
                <w:sz w:val="20"/>
                <w:szCs w:val="20"/>
              </w:rPr>
              <w:br/>
            </w:r>
            <w:r w:rsidR="00ED73A3">
              <w:rPr>
                <w:rFonts w:ascii="Arial" w:hAnsi="Arial" w:cs="Arial"/>
                <w:sz w:val="20"/>
                <w:szCs w:val="20"/>
              </w:rPr>
              <w:t>S</w:t>
            </w:r>
            <w:r w:rsidRPr="004558F5">
              <w:rPr>
                <w:rFonts w:ascii="Arial" w:hAnsi="Arial" w:cs="Arial"/>
                <w:sz w:val="20"/>
                <w:szCs w:val="20"/>
              </w:rPr>
              <w:t>tudie</w:t>
            </w:r>
            <w:r>
              <w:rPr>
                <w:rFonts w:ascii="Arial" w:hAnsi="Arial" w:cs="Arial"/>
                <w:sz w:val="20"/>
                <w:szCs w:val="20"/>
              </w:rPr>
              <w:t>richting</w:t>
            </w:r>
            <w:r w:rsidR="00271E43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1E43">
              <w:rPr>
                <w:rFonts w:ascii="Arial" w:hAnsi="Arial" w:cs="Arial"/>
                <w:sz w:val="20"/>
                <w:szCs w:val="20"/>
              </w:rPr>
              <w:t>IICT</w:t>
            </w:r>
            <w:r>
              <w:rPr>
                <w:rFonts w:ascii="Arial" w:hAnsi="Arial" w:cs="Arial"/>
                <w:sz w:val="20"/>
                <w:szCs w:val="20"/>
              </w:rPr>
              <w:t xml:space="preserve">  Belangstellingsgebied</w:t>
            </w:r>
            <w:r w:rsidR="00271E43">
              <w:rPr>
                <w:rFonts w:ascii="Arial" w:hAnsi="Arial" w:cs="Arial"/>
                <w:sz w:val="20"/>
                <w:szCs w:val="20"/>
              </w:rPr>
              <w:t>:</w:t>
            </w:r>
            <w:r w:rsidRPr="004558F5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ED73A3">
              <w:rPr>
                <w:rFonts w:ascii="Arial" w:hAnsi="Arial" w:cs="Arial"/>
                <w:strike/>
                <w:sz w:val="20"/>
                <w:szCs w:val="20"/>
              </w:rPr>
              <w:t xml:space="preserve">E&amp;M | T&amp;C | W&amp;M | </w:t>
            </w:r>
            <w:r>
              <w:rPr>
                <w:rFonts w:ascii="Arial" w:hAnsi="Arial" w:cs="Arial"/>
                <w:sz w:val="20"/>
                <w:szCs w:val="20"/>
              </w:rPr>
              <w:t>W&amp;T</w:t>
            </w:r>
          </w:p>
        </w:tc>
      </w:tr>
      <w:tr w:rsidR="0074513D" w:rsidRPr="00930EE7" w14:paraId="4ECB9242" w14:textId="77777777" w:rsidTr="0074513D">
        <w:trPr>
          <w:trHeight w:val="659"/>
        </w:trPr>
        <w:tc>
          <w:tcPr>
            <w:tcW w:w="2217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A37501D" w14:textId="77777777" w:rsidR="0074513D" w:rsidRPr="004558F5" w:rsidRDefault="0074513D" w:rsidP="008E4886">
            <w:pPr>
              <w:jc w:val="center"/>
              <w:rPr>
                <w:rFonts w:ascii="Arial" w:hAnsi="Arial" w:cs="Arial"/>
                <w:noProof/>
                <w:sz w:val="22"/>
                <w:szCs w:val="22"/>
                <w:lang w:val="nl-BE" w:eastAsia="nl-BE"/>
              </w:rPr>
            </w:pPr>
          </w:p>
        </w:tc>
        <w:tc>
          <w:tcPr>
            <w:tcW w:w="73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B1AE0A1" w14:textId="6E9DDAEF" w:rsidR="0074513D" w:rsidRPr="004558F5" w:rsidRDefault="0074513D" w:rsidP="0074513D">
            <w:pPr>
              <w:spacing w:before="120" w:after="120"/>
              <w:ind w:left="23"/>
              <w:jc w:val="right"/>
              <w:rPr>
                <w:rFonts w:ascii="Arial" w:hAnsi="Arial" w:cs="Arial"/>
                <w:sz w:val="20"/>
                <w:szCs w:val="22"/>
              </w:rPr>
            </w:pPr>
            <w:r w:rsidRPr="004558F5">
              <w:rPr>
                <w:rFonts w:ascii="Arial" w:hAnsi="Arial" w:cs="Arial"/>
                <w:sz w:val="20"/>
                <w:szCs w:val="22"/>
              </w:rPr>
              <w:t xml:space="preserve">BEOORDELING _____ / </w:t>
            </w:r>
            <w:r w:rsidR="008D7294">
              <w:rPr>
                <w:rFonts w:ascii="Arial" w:hAnsi="Arial" w:cs="Arial"/>
                <w:sz w:val="20"/>
                <w:szCs w:val="22"/>
              </w:rPr>
              <w:t>20</w:t>
            </w:r>
          </w:p>
        </w:tc>
      </w:tr>
    </w:tbl>
    <w:p w14:paraId="32C810A5" w14:textId="66846AD5" w:rsidR="001D1ED6" w:rsidRDefault="001D1ED6" w:rsidP="001D1ED6">
      <w:pPr>
        <w:spacing w:before="360"/>
        <w:rPr>
          <w:rFonts w:ascii="Arial" w:hAnsi="Arial" w:cs="Arial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67"/>
        <w:gridCol w:w="1396"/>
        <w:gridCol w:w="1434"/>
        <w:gridCol w:w="1244"/>
        <w:gridCol w:w="1405"/>
        <w:gridCol w:w="1391"/>
        <w:gridCol w:w="1391"/>
      </w:tblGrid>
      <w:tr w:rsidR="00A65525" w14:paraId="52029FCC" w14:textId="77777777" w:rsidTr="005948C0">
        <w:tc>
          <w:tcPr>
            <w:tcW w:w="1367" w:type="dxa"/>
          </w:tcPr>
          <w:p w14:paraId="11504934" w14:textId="5DB8D246" w:rsidR="003E4DC6" w:rsidRDefault="00E769D1" w:rsidP="00E769D1">
            <w:pPr>
              <w:spacing w:before="360"/>
              <w:jc w:val="center"/>
              <w:rPr>
                <w:rFonts w:ascii="Arial" w:hAnsi="Arial" w:cs="Arial"/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/>
                <w:noProof/>
                <w:sz w:val="28"/>
              </w:rPr>
              <w:drawing>
                <wp:inline distT="0" distB="0" distL="0" distR="0" wp14:anchorId="1667C28A" wp14:editId="60C2E29D">
                  <wp:extent cx="295275" cy="42638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50" cy="461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6" w:type="dxa"/>
          </w:tcPr>
          <w:p w14:paraId="50151486" w14:textId="25743799" w:rsidR="003E4DC6" w:rsidRDefault="00E769D1" w:rsidP="00E769D1">
            <w:pPr>
              <w:spacing w:before="360"/>
              <w:jc w:val="center"/>
              <w:rPr>
                <w:rFonts w:ascii="Arial" w:hAnsi="Arial" w:cs="Arial"/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/>
                <w:noProof/>
                <w:sz w:val="28"/>
              </w:rPr>
              <w:drawing>
                <wp:inline distT="0" distB="0" distL="0" distR="0" wp14:anchorId="76859D67" wp14:editId="03679C40">
                  <wp:extent cx="542925" cy="429815"/>
                  <wp:effectExtent l="0" t="0" r="0" b="889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beelding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572362" cy="453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4" w:type="dxa"/>
          </w:tcPr>
          <w:p w14:paraId="53C14134" w14:textId="282A8C48" w:rsidR="003E4DC6" w:rsidRDefault="00E769D1" w:rsidP="00E769D1">
            <w:pPr>
              <w:spacing w:before="360"/>
              <w:jc w:val="center"/>
              <w:rPr>
                <w:rFonts w:ascii="Arial" w:hAnsi="Arial" w:cs="Arial"/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/>
                <w:noProof/>
                <w:sz w:val="28"/>
              </w:rPr>
              <w:drawing>
                <wp:inline distT="0" distB="0" distL="0" distR="0" wp14:anchorId="03546879" wp14:editId="3BE87EC6">
                  <wp:extent cx="423862" cy="422757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beelding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28" cy="461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4" w:type="dxa"/>
          </w:tcPr>
          <w:p w14:paraId="37EF50A4" w14:textId="01C794CA" w:rsidR="003E4DC6" w:rsidRDefault="00E769D1" w:rsidP="00E769D1">
            <w:pPr>
              <w:spacing w:before="360"/>
              <w:jc w:val="center"/>
              <w:rPr>
                <w:rFonts w:ascii="Arial" w:hAnsi="Arial" w:cs="Arial"/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/>
                <w:noProof/>
                <w:sz w:val="28"/>
              </w:rPr>
              <w:drawing>
                <wp:inline distT="0" distB="0" distL="0" distR="0" wp14:anchorId="60A3B9C9" wp14:editId="2F8DAA68">
                  <wp:extent cx="442913" cy="426188"/>
                  <wp:effectExtent l="0" t="0" r="0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fbeelding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5" cy="470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5" w:type="dxa"/>
          </w:tcPr>
          <w:p w14:paraId="72F57ADE" w14:textId="437CA366" w:rsidR="003E4DC6" w:rsidRDefault="00AD2DAD" w:rsidP="00E769D1">
            <w:pPr>
              <w:spacing w:before="360"/>
              <w:jc w:val="center"/>
              <w:rPr>
                <w:rFonts w:ascii="Arial" w:hAnsi="Arial" w:cs="Arial"/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/>
                <w:noProof/>
                <w:sz w:val="28"/>
              </w:rPr>
              <w:drawing>
                <wp:inline distT="0" distB="0" distL="0" distR="0" wp14:anchorId="290A4570" wp14:editId="0A16A824">
                  <wp:extent cx="398846" cy="419100"/>
                  <wp:effectExtent l="0" t="0" r="127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fbeelding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25" cy="43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</w:tcPr>
          <w:p w14:paraId="4E7787F1" w14:textId="09166B8E" w:rsidR="003E4DC6" w:rsidRDefault="00AD2DAD" w:rsidP="00E769D1">
            <w:pPr>
              <w:spacing w:before="360"/>
              <w:jc w:val="center"/>
              <w:rPr>
                <w:rFonts w:ascii="Arial" w:hAnsi="Arial" w:cs="Arial"/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/>
                <w:noProof/>
                <w:sz w:val="28"/>
              </w:rPr>
              <w:drawing>
                <wp:inline distT="0" distB="0" distL="0" distR="0" wp14:anchorId="1351FEE1" wp14:editId="4BABB52F">
                  <wp:extent cx="411182" cy="409575"/>
                  <wp:effectExtent l="0" t="0" r="8255" b="0"/>
                  <wp:docPr id="8" name="Afbeelding 8" descr="Afbeelding met teks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fbeelding 8" descr="Afbeelding met tekst&#10;&#10;Automatisch gegenereerde beschrijvi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31" cy="44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1" w:type="dxa"/>
          </w:tcPr>
          <w:p w14:paraId="5AA6F49A" w14:textId="3C3A42CC" w:rsidR="003E4DC6" w:rsidRDefault="00AD2DAD" w:rsidP="00E769D1">
            <w:pPr>
              <w:spacing w:before="360"/>
              <w:jc w:val="center"/>
              <w:rPr>
                <w:rFonts w:ascii="Arial" w:hAnsi="Arial" w:cs="Arial"/>
                <w:b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/>
                <w:noProof/>
                <w:sz w:val="28"/>
              </w:rPr>
              <w:drawing>
                <wp:inline distT="0" distB="0" distL="0" distR="0" wp14:anchorId="22216CC5" wp14:editId="7756812D">
                  <wp:extent cx="319088" cy="426284"/>
                  <wp:effectExtent l="0" t="0" r="508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fbeelding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338489" cy="452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525" w14:paraId="04FF8870" w14:textId="77777777" w:rsidTr="005948C0">
        <w:tc>
          <w:tcPr>
            <w:tcW w:w="1367" w:type="dxa"/>
          </w:tcPr>
          <w:p w14:paraId="19C185B2" w14:textId="77777777" w:rsidR="00CD4FE0" w:rsidRDefault="00CD4FE0" w:rsidP="00195EDE">
            <w:pPr>
              <w:pStyle w:val="Lijstaline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Ik studeer regelmatig</w:t>
            </w:r>
          </w:p>
          <w:p w14:paraId="49B92582" w14:textId="16F64A75" w:rsidR="00CD4FE0" w:rsidRPr="00CD4FE0" w:rsidRDefault="00CD4FE0" w:rsidP="00195EDE">
            <w:pPr>
              <w:pStyle w:val="Lijstalinea"/>
              <w:numPr>
                <w:ilvl w:val="0"/>
                <w:numId w:val="3"/>
              </w:numPr>
              <w:spacing w:before="240"/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Ik plan aan de hand van mijn digitale agenda</w:t>
            </w:r>
          </w:p>
        </w:tc>
        <w:tc>
          <w:tcPr>
            <w:tcW w:w="1396" w:type="dxa"/>
          </w:tcPr>
          <w:p w14:paraId="7153F971" w14:textId="77777777" w:rsidR="003E4DC6" w:rsidRPr="00292C7A" w:rsidRDefault="00687F7A" w:rsidP="00195EDE">
            <w:pPr>
              <w:pStyle w:val="Lijstaline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92C7A"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Ik leg mijn GSM weg tijdens het leren</w:t>
            </w:r>
          </w:p>
          <w:p w14:paraId="5EE0C23E" w14:textId="5C22E3BB" w:rsidR="00687F7A" w:rsidRPr="00195EDE" w:rsidRDefault="00687F7A" w:rsidP="00195EDE">
            <w:pPr>
              <w:pStyle w:val="Lijstalinea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92C7A"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Ik </w:t>
            </w:r>
            <w:r w:rsidR="005C3A48"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denk na over </w:t>
            </w:r>
            <w:r w:rsidR="00251224"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hoe ik de leerstof verwerk</w:t>
            </w:r>
          </w:p>
        </w:tc>
        <w:tc>
          <w:tcPr>
            <w:tcW w:w="1434" w:type="dxa"/>
          </w:tcPr>
          <w:p w14:paraId="2D2FA44E" w14:textId="4318E7D5" w:rsidR="003E4DC6" w:rsidRPr="00292C7A" w:rsidRDefault="00292C7A" w:rsidP="008147AB">
            <w:pPr>
              <w:pStyle w:val="Lijstaline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92C7A"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Ik </w:t>
            </w:r>
            <w:r w:rsidR="00251224"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zoek verbanden met andere vakken</w:t>
            </w:r>
          </w:p>
          <w:p w14:paraId="6F88B271" w14:textId="70A9A3B5" w:rsidR="00292C7A" w:rsidRPr="008147AB" w:rsidRDefault="00DE1D5D" w:rsidP="008147AB">
            <w:pPr>
              <w:pStyle w:val="Lijstalinea"/>
              <w:numPr>
                <w:ilvl w:val="0"/>
                <w:numId w:val="3"/>
              </w:numPr>
              <w:rPr>
                <w:rFonts w:asciiTheme="minorHAnsi" w:hAnsiTheme="minorHAnsi" w:cstheme="minorHAnsi"/>
                <w:b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Ik duid de hoofdzaken aan</w:t>
            </w:r>
          </w:p>
        </w:tc>
        <w:tc>
          <w:tcPr>
            <w:tcW w:w="1244" w:type="dxa"/>
          </w:tcPr>
          <w:p w14:paraId="6FE0EB6A" w14:textId="77777777" w:rsidR="003E4DC6" w:rsidRDefault="00292C7A" w:rsidP="00292C7A">
            <w:pPr>
              <w:pStyle w:val="Lijstalinea"/>
              <w:numPr>
                <w:ilvl w:val="0"/>
                <w:numId w:val="3"/>
              </w:numPr>
              <w:spacing w:before="240"/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92C7A"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Ik bedenk vragen en los ze op</w:t>
            </w:r>
          </w:p>
          <w:p w14:paraId="6A3284CC" w14:textId="0BC3642E" w:rsidR="006F6E74" w:rsidRPr="00292C7A" w:rsidRDefault="006F6E74" w:rsidP="006F6E74">
            <w:pPr>
              <w:pStyle w:val="Lijstalinea"/>
              <w:spacing w:before="240"/>
              <w:ind w:left="360"/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405" w:type="dxa"/>
          </w:tcPr>
          <w:p w14:paraId="7BB1B642" w14:textId="2225437F" w:rsidR="006F6E74" w:rsidRDefault="006F6E74" w:rsidP="006F6E74">
            <w:pPr>
              <w:pStyle w:val="Lijstalinea"/>
              <w:numPr>
                <w:ilvl w:val="0"/>
                <w:numId w:val="3"/>
              </w:numPr>
              <w:spacing w:before="240"/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292C7A"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Ik </w:t>
            </w:r>
            <w:r w:rsidR="00E10852"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maak extra oefeningen</w:t>
            </w:r>
          </w:p>
          <w:p w14:paraId="0A9B2293" w14:textId="0DCF3120" w:rsidR="00E10852" w:rsidRDefault="00E10852" w:rsidP="006F6E74">
            <w:pPr>
              <w:pStyle w:val="Lijstalinea"/>
              <w:numPr>
                <w:ilvl w:val="0"/>
                <w:numId w:val="3"/>
              </w:numPr>
              <w:spacing w:before="240"/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Ik maak oude oefeningen opnieuw</w:t>
            </w:r>
          </w:p>
          <w:p w14:paraId="2F1D67BE" w14:textId="26484C71" w:rsidR="003E4DC6" w:rsidRPr="00A31780" w:rsidRDefault="003E4DC6" w:rsidP="00A31780">
            <w:pP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391" w:type="dxa"/>
          </w:tcPr>
          <w:p w14:paraId="1621B181" w14:textId="1B6AB3C2" w:rsidR="003E4DC6" w:rsidRPr="00A31780" w:rsidRDefault="00A65525" w:rsidP="00A31780">
            <w:pPr>
              <w:pStyle w:val="Lijstaline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Ik test mezelf aan de hand van een oefentoets</w:t>
            </w:r>
          </w:p>
        </w:tc>
        <w:tc>
          <w:tcPr>
            <w:tcW w:w="1391" w:type="dxa"/>
          </w:tcPr>
          <w:p w14:paraId="771CE1ED" w14:textId="665948C2" w:rsidR="006A313B" w:rsidRDefault="00BA305F" w:rsidP="006A313B">
            <w:pPr>
              <w:pStyle w:val="Lijstaline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Ik vraag me af hoe ik kan verbeteren</w:t>
            </w:r>
          </w:p>
          <w:p w14:paraId="25A34E4C" w14:textId="05D6C842" w:rsidR="006A313B" w:rsidRPr="006A313B" w:rsidRDefault="00BA305F" w:rsidP="006A313B">
            <w:pPr>
              <w:pStyle w:val="Lijstaline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Ik weet dat ik kan verbeteren</w:t>
            </w:r>
          </w:p>
        </w:tc>
      </w:tr>
    </w:tbl>
    <w:p w14:paraId="09DBF113" w14:textId="0A6616BA" w:rsidR="00700037" w:rsidRDefault="000C5F7D" w:rsidP="00700037">
      <w:pPr>
        <w:spacing w:before="360"/>
        <w:jc w:val="center"/>
        <w:rPr>
          <w:rFonts w:ascii="Arial" w:hAnsi="Arial" w:cs="Arial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Zomerexamen</w:t>
      </w:r>
    </w:p>
    <w:p w14:paraId="357DE0DC" w14:textId="1F01C269" w:rsidR="00C9243B" w:rsidRDefault="00B467F0" w:rsidP="00700037">
      <w:r>
        <w:t xml:space="preserve">Het examen bestaat uit 2 oefeningen. </w:t>
      </w:r>
    </w:p>
    <w:p w14:paraId="56A7F066" w14:textId="77777777" w:rsidR="00C9243B" w:rsidRDefault="00C9243B" w:rsidP="00700037"/>
    <w:p w14:paraId="11242773" w14:textId="10B37D3F" w:rsidR="00B467F0" w:rsidRDefault="00B467F0" w:rsidP="00700037">
      <w:r>
        <w:t xml:space="preserve">De eerste oefening is </w:t>
      </w:r>
      <w:r>
        <w:rPr>
          <w:b/>
          <w:bCs/>
        </w:rPr>
        <w:t>“gesloten boek”</w:t>
      </w:r>
      <w:r>
        <w:t xml:space="preserve">. Je mag hiervoor enkel de cursus &amp; </w:t>
      </w:r>
      <w:r w:rsidR="001F59D7">
        <w:t>zelfgemaakte oefeningen gebruiken.</w:t>
      </w:r>
      <w:r w:rsidR="00C9243B">
        <w:t xml:space="preserve"> </w:t>
      </w:r>
      <w:r w:rsidR="001F59D7">
        <w:t>Zaken opzoeken op het internet is dus niet toegelaten.</w:t>
      </w:r>
    </w:p>
    <w:p w14:paraId="3D4C90B2" w14:textId="77777777" w:rsidR="001F59D7" w:rsidRDefault="001F59D7" w:rsidP="00700037"/>
    <w:p w14:paraId="27EB46C6" w14:textId="4A4174F8" w:rsidR="00B467F0" w:rsidRDefault="001F59D7" w:rsidP="00700037">
      <w:r>
        <w:t xml:space="preserve">De tweede oefening is </w:t>
      </w:r>
      <w:r>
        <w:rPr>
          <w:b/>
          <w:bCs/>
        </w:rPr>
        <w:t>“open boek”</w:t>
      </w:r>
      <w:r>
        <w:t xml:space="preserve">. </w:t>
      </w:r>
      <w:r w:rsidR="00913BCB">
        <w:t xml:space="preserve">Tijdens dit deel is het toegestaan om alles te gebruiken. </w:t>
      </w:r>
      <w:r w:rsidR="00130CA7">
        <w:t xml:space="preserve">Enkel </w:t>
      </w:r>
      <w:r w:rsidR="00E005B0">
        <w:t xml:space="preserve">communicatiemiddelen &amp; </w:t>
      </w:r>
      <w:proofErr w:type="spellStart"/>
      <w:r w:rsidR="00E005B0">
        <w:t>AI’s</w:t>
      </w:r>
      <w:proofErr w:type="spellEnd"/>
      <w:r w:rsidR="00E005B0">
        <w:t xml:space="preserve"> zoals </w:t>
      </w:r>
      <w:proofErr w:type="spellStart"/>
      <w:r w:rsidR="00E005B0">
        <w:t>chatGPT</w:t>
      </w:r>
      <w:proofErr w:type="spellEnd"/>
      <w:r w:rsidR="00130CA7">
        <w:t xml:space="preserve"> </w:t>
      </w:r>
      <w:r w:rsidR="00617464">
        <w:t>zijn</w:t>
      </w:r>
      <w:r w:rsidR="00130CA7">
        <w:t xml:space="preserve"> niet</w:t>
      </w:r>
      <w:r w:rsidR="00617464">
        <w:t xml:space="preserve"> toegestaan</w:t>
      </w:r>
      <w:r w:rsidR="005A3D65">
        <w:t>.</w:t>
      </w:r>
    </w:p>
    <w:p w14:paraId="1ED41DFE" w14:textId="134AD68F" w:rsidR="00A84AED" w:rsidRDefault="00A84AED" w:rsidP="00F36AFD">
      <w:pPr>
        <w:pStyle w:val="Geenafstand"/>
      </w:pPr>
    </w:p>
    <w:p w14:paraId="6794E229" w14:textId="16B08F53" w:rsidR="007A30D6" w:rsidRDefault="007A30D6" w:rsidP="00DF43DB">
      <w:pPr>
        <w:pStyle w:val="Geenafstand"/>
        <w:rPr>
          <w:sz w:val="24"/>
          <w:szCs w:val="28"/>
        </w:rPr>
      </w:pPr>
      <w:r w:rsidRPr="00161476">
        <w:rPr>
          <w:sz w:val="24"/>
          <w:szCs w:val="28"/>
        </w:rPr>
        <w:t xml:space="preserve">Ga naar </w:t>
      </w:r>
      <w:r w:rsidRPr="00161476">
        <w:rPr>
          <w:b/>
          <w:bCs/>
          <w:sz w:val="24"/>
          <w:szCs w:val="28"/>
        </w:rPr>
        <w:t>Teams</w:t>
      </w:r>
      <w:r w:rsidR="00F704A2" w:rsidRPr="00161476">
        <w:rPr>
          <w:sz w:val="24"/>
          <w:szCs w:val="28"/>
        </w:rPr>
        <w:t xml:space="preserve">. </w:t>
      </w:r>
      <w:r w:rsidR="00FA29E6">
        <w:rPr>
          <w:sz w:val="24"/>
          <w:szCs w:val="28"/>
        </w:rPr>
        <w:t xml:space="preserve">Er zijn 2 </w:t>
      </w:r>
      <w:r w:rsidR="00FA29E6">
        <w:rPr>
          <w:b/>
          <w:bCs/>
          <w:sz w:val="24"/>
          <w:szCs w:val="28"/>
        </w:rPr>
        <w:t xml:space="preserve">opdrachten </w:t>
      </w:r>
      <w:r w:rsidR="00FA29E6">
        <w:rPr>
          <w:sz w:val="24"/>
          <w:szCs w:val="28"/>
        </w:rPr>
        <w:t>met je gedeeld:</w:t>
      </w:r>
    </w:p>
    <w:p w14:paraId="0C3B52AD" w14:textId="502287D7" w:rsidR="00FA29E6" w:rsidRPr="00FA29E6" w:rsidRDefault="00FA29E6" w:rsidP="00FA29E6">
      <w:pPr>
        <w:pStyle w:val="Geenafstand"/>
        <w:numPr>
          <w:ilvl w:val="0"/>
          <w:numId w:val="7"/>
        </w:numPr>
        <w:rPr>
          <w:sz w:val="24"/>
          <w:szCs w:val="28"/>
        </w:rPr>
      </w:pPr>
      <w:r w:rsidRPr="00FA29E6">
        <w:rPr>
          <w:sz w:val="24"/>
          <w:szCs w:val="28"/>
        </w:rPr>
        <w:t>Zomerexamen_</w:t>
      </w:r>
      <w:r w:rsidR="00936929">
        <w:rPr>
          <w:sz w:val="24"/>
          <w:szCs w:val="28"/>
        </w:rPr>
        <w:t>oef1</w:t>
      </w:r>
    </w:p>
    <w:p w14:paraId="098605C3" w14:textId="6E8A1FAA" w:rsidR="00FA29E6" w:rsidRPr="00FA29E6" w:rsidRDefault="00FA29E6" w:rsidP="00FA29E6">
      <w:pPr>
        <w:pStyle w:val="Geenafstand"/>
        <w:numPr>
          <w:ilvl w:val="0"/>
          <w:numId w:val="7"/>
        </w:numPr>
        <w:rPr>
          <w:sz w:val="24"/>
          <w:szCs w:val="28"/>
        </w:rPr>
      </w:pPr>
      <w:r w:rsidRPr="00FA29E6">
        <w:rPr>
          <w:sz w:val="24"/>
          <w:szCs w:val="28"/>
        </w:rPr>
        <w:t>Zomerexamen_</w:t>
      </w:r>
      <w:r w:rsidR="00936929">
        <w:rPr>
          <w:sz w:val="24"/>
          <w:szCs w:val="28"/>
        </w:rPr>
        <w:t>oe</w:t>
      </w:r>
      <w:r w:rsidR="000C0C45">
        <w:rPr>
          <w:sz w:val="24"/>
          <w:szCs w:val="28"/>
        </w:rPr>
        <w:t>f2</w:t>
      </w:r>
    </w:p>
    <w:p w14:paraId="6C7F9103" w14:textId="3E633AF0" w:rsidR="00117869" w:rsidRDefault="00117869" w:rsidP="00795FDA">
      <w:pPr>
        <w:rPr>
          <w:sz w:val="28"/>
          <w:szCs w:val="28"/>
        </w:rPr>
      </w:pPr>
    </w:p>
    <w:p w14:paraId="6A743050" w14:textId="365C174A" w:rsidR="00FA29E6" w:rsidRPr="00F84A41" w:rsidRDefault="00EC0739" w:rsidP="00F84A41">
      <w:pPr>
        <w:pStyle w:val="Geenafstand"/>
        <w:rPr>
          <w:sz w:val="24"/>
        </w:rPr>
      </w:pPr>
      <w:r>
        <w:rPr>
          <w:sz w:val="24"/>
        </w:rPr>
        <w:t xml:space="preserve">Vul om te beginnen bovenstaande zelfevaluatie in. </w:t>
      </w:r>
      <w:r w:rsidR="00F344F6">
        <w:rPr>
          <w:sz w:val="24"/>
        </w:rPr>
        <w:t xml:space="preserve">Maak hierna oefening1.py </w:t>
      </w:r>
      <w:r w:rsidR="00FA29E6" w:rsidRPr="00F84A41">
        <w:rPr>
          <w:sz w:val="24"/>
        </w:rPr>
        <w:t>. Steek na het inleveren van d</w:t>
      </w:r>
      <w:r w:rsidR="00840563">
        <w:rPr>
          <w:sz w:val="24"/>
        </w:rPr>
        <w:t xml:space="preserve">eze oefening </w:t>
      </w:r>
      <w:r w:rsidR="00FA29E6" w:rsidRPr="00F84A41">
        <w:rPr>
          <w:sz w:val="24"/>
        </w:rPr>
        <w:t xml:space="preserve">je hand op. </w:t>
      </w:r>
      <w:r w:rsidR="00A0745F" w:rsidRPr="00F84A41">
        <w:rPr>
          <w:sz w:val="24"/>
        </w:rPr>
        <w:t>Na</w:t>
      </w:r>
      <w:r w:rsidR="00FA29E6" w:rsidRPr="00F84A41">
        <w:rPr>
          <w:sz w:val="24"/>
        </w:rPr>
        <w:t xml:space="preserve"> toestemming van de leerkracht mag je </w:t>
      </w:r>
      <w:r w:rsidR="00215214">
        <w:rPr>
          <w:sz w:val="24"/>
        </w:rPr>
        <w:t xml:space="preserve">starten met </w:t>
      </w:r>
      <w:r w:rsidR="006D0771">
        <w:rPr>
          <w:sz w:val="24"/>
        </w:rPr>
        <w:t>Zomerexamen_oef2</w:t>
      </w:r>
      <w:r w:rsidR="00FA29E6" w:rsidRPr="00F84A41">
        <w:rPr>
          <w:sz w:val="24"/>
        </w:rPr>
        <w:t>.</w:t>
      </w:r>
    </w:p>
    <w:p w14:paraId="5046B638" w14:textId="77777777" w:rsidR="00FA29E6" w:rsidRPr="00161476" w:rsidRDefault="00FA29E6" w:rsidP="00795FDA">
      <w:pPr>
        <w:rPr>
          <w:sz w:val="28"/>
          <w:szCs w:val="28"/>
        </w:rPr>
      </w:pPr>
    </w:p>
    <w:p w14:paraId="524150E6" w14:textId="39E3402D" w:rsidR="00A84AED" w:rsidRPr="00161476" w:rsidRDefault="00AE7A47" w:rsidP="00AE7A47">
      <w:r w:rsidRPr="00161476">
        <w:t>Het examen gaat op 20 punten. De verdeling ziet er als volgt uit.</w:t>
      </w:r>
    </w:p>
    <w:p w14:paraId="744ED70E" w14:textId="64B7E018" w:rsidR="00AE7A47" w:rsidRDefault="00AE7A47" w:rsidP="00AE7A47"/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C64D75" w14:paraId="3919B7FB" w14:textId="77777777" w:rsidTr="00C64D75">
        <w:trPr>
          <w:jc w:val="center"/>
        </w:trPr>
        <w:tc>
          <w:tcPr>
            <w:tcW w:w="3209" w:type="dxa"/>
          </w:tcPr>
          <w:p w14:paraId="67439A9B" w14:textId="3ACF9114" w:rsidR="00C64D75" w:rsidRDefault="00C64D75" w:rsidP="00330D91">
            <w:pPr>
              <w:jc w:val="center"/>
            </w:pPr>
            <w:r>
              <w:t>Oefening 1 (  / 5)</w:t>
            </w:r>
          </w:p>
        </w:tc>
        <w:tc>
          <w:tcPr>
            <w:tcW w:w="3209" w:type="dxa"/>
          </w:tcPr>
          <w:p w14:paraId="278F119D" w14:textId="32BE03FC" w:rsidR="00C64D75" w:rsidRDefault="00C64D75" w:rsidP="00330D91">
            <w:pPr>
              <w:jc w:val="center"/>
            </w:pPr>
            <w:r>
              <w:t xml:space="preserve">Oefening 2 (  / </w:t>
            </w:r>
            <w:r w:rsidR="007E1971">
              <w:t>1</w:t>
            </w:r>
            <w:r>
              <w:t>5)</w:t>
            </w:r>
          </w:p>
        </w:tc>
      </w:tr>
    </w:tbl>
    <w:p w14:paraId="7D1CD45A" w14:textId="26E0BA91" w:rsidR="00272375" w:rsidRDefault="00272375" w:rsidP="00AE7A47"/>
    <w:p w14:paraId="5A61A22A" w14:textId="3C9C5E9E" w:rsidR="00B94F15" w:rsidRPr="0057184D" w:rsidRDefault="00B94F15" w:rsidP="00D2419D">
      <w:pPr>
        <w:pStyle w:val="Geenafstand"/>
        <w:rPr>
          <w:lang w:val="nl-BE"/>
        </w:rPr>
      </w:pPr>
    </w:p>
    <w:sectPr w:rsidR="00B94F15" w:rsidRPr="0057184D" w:rsidSect="00DC664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20DD"/>
    <w:multiLevelType w:val="hybridMultilevel"/>
    <w:tmpl w:val="C30ADBC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564FA"/>
    <w:multiLevelType w:val="hybridMultilevel"/>
    <w:tmpl w:val="3F4EDF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46C2F"/>
    <w:multiLevelType w:val="hybridMultilevel"/>
    <w:tmpl w:val="0D96A91E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8863D4"/>
    <w:multiLevelType w:val="hybridMultilevel"/>
    <w:tmpl w:val="986CDC10"/>
    <w:lvl w:ilvl="0" w:tplc="CDAA9E06">
      <w:start w:val="1"/>
      <w:numFmt w:val="decimal"/>
      <w:lvlText w:val="%1"/>
      <w:lvlJc w:val="left"/>
      <w:pPr>
        <w:ind w:left="360" w:hanging="360"/>
      </w:pPr>
      <w:rPr>
        <w:rFonts w:hint="default"/>
        <w:b/>
        <w:u w:val="single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7C642C"/>
    <w:multiLevelType w:val="hybridMultilevel"/>
    <w:tmpl w:val="E170208C"/>
    <w:lvl w:ilvl="0" w:tplc="08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236074"/>
    <w:multiLevelType w:val="hybridMultilevel"/>
    <w:tmpl w:val="FBB041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1646F"/>
    <w:multiLevelType w:val="hybridMultilevel"/>
    <w:tmpl w:val="8ED873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999779">
    <w:abstractNumId w:val="3"/>
  </w:num>
  <w:num w:numId="2" w16cid:durableId="99836455">
    <w:abstractNumId w:val="2"/>
  </w:num>
  <w:num w:numId="3" w16cid:durableId="133766007">
    <w:abstractNumId w:val="4"/>
  </w:num>
  <w:num w:numId="4" w16cid:durableId="1720855363">
    <w:abstractNumId w:val="6"/>
  </w:num>
  <w:num w:numId="5" w16cid:durableId="1320421827">
    <w:abstractNumId w:val="1"/>
  </w:num>
  <w:num w:numId="6" w16cid:durableId="146169490">
    <w:abstractNumId w:val="0"/>
  </w:num>
  <w:num w:numId="7" w16cid:durableId="907690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11"/>
    <w:rsid w:val="000011AE"/>
    <w:rsid w:val="00001848"/>
    <w:rsid w:val="00021689"/>
    <w:rsid w:val="0002488E"/>
    <w:rsid w:val="00026553"/>
    <w:rsid w:val="000278D1"/>
    <w:rsid w:val="00030340"/>
    <w:rsid w:val="00032EA5"/>
    <w:rsid w:val="0003400F"/>
    <w:rsid w:val="0003716F"/>
    <w:rsid w:val="00042BA4"/>
    <w:rsid w:val="000438A0"/>
    <w:rsid w:val="00051DC7"/>
    <w:rsid w:val="00052B76"/>
    <w:rsid w:val="000541CF"/>
    <w:rsid w:val="00055369"/>
    <w:rsid w:val="00061A7C"/>
    <w:rsid w:val="000779CB"/>
    <w:rsid w:val="0008746B"/>
    <w:rsid w:val="00092CEE"/>
    <w:rsid w:val="00094D60"/>
    <w:rsid w:val="000969D4"/>
    <w:rsid w:val="000A0A0B"/>
    <w:rsid w:val="000A1EB7"/>
    <w:rsid w:val="000A30B0"/>
    <w:rsid w:val="000A54EA"/>
    <w:rsid w:val="000B09F2"/>
    <w:rsid w:val="000B7800"/>
    <w:rsid w:val="000C035A"/>
    <w:rsid w:val="000C0C45"/>
    <w:rsid w:val="000C5F7D"/>
    <w:rsid w:val="000D028E"/>
    <w:rsid w:val="000D0781"/>
    <w:rsid w:val="000D3651"/>
    <w:rsid w:val="000D4A98"/>
    <w:rsid w:val="000E0601"/>
    <w:rsid w:val="000E28E0"/>
    <w:rsid w:val="000E44E5"/>
    <w:rsid w:val="000E64A7"/>
    <w:rsid w:val="000E7B3D"/>
    <w:rsid w:val="00103F9F"/>
    <w:rsid w:val="00117869"/>
    <w:rsid w:val="001179E0"/>
    <w:rsid w:val="00122DDC"/>
    <w:rsid w:val="00123B46"/>
    <w:rsid w:val="00124040"/>
    <w:rsid w:val="001250BD"/>
    <w:rsid w:val="00127360"/>
    <w:rsid w:val="00130427"/>
    <w:rsid w:val="00130CA7"/>
    <w:rsid w:val="00136C02"/>
    <w:rsid w:val="00161476"/>
    <w:rsid w:val="00162FDD"/>
    <w:rsid w:val="001652FF"/>
    <w:rsid w:val="00170300"/>
    <w:rsid w:val="00174D96"/>
    <w:rsid w:val="00176BC1"/>
    <w:rsid w:val="00177565"/>
    <w:rsid w:val="0018243D"/>
    <w:rsid w:val="00184819"/>
    <w:rsid w:val="00184FD6"/>
    <w:rsid w:val="00185E6F"/>
    <w:rsid w:val="001920A9"/>
    <w:rsid w:val="00194131"/>
    <w:rsid w:val="00195EDE"/>
    <w:rsid w:val="001A42DD"/>
    <w:rsid w:val="001A54EC"/>
    <w:rsid w:val="001B2F05"/>
    <w:rsid w:val="001C3E38"/>
    <w:rsid w:val="001C5DB0"/>
    <w:rsid w:val="001C7D24"/>
    <w:rsid w:val="001D1ED6"/>
    <w:rsid w:val="001D6BC4"/>
    <w:rsid w:val="001D7292"/>
    <w:rsid w:val="001E0301"/>
    <w:rsid w:val="001E0B5F"/>
    <w:rsid w:val="001F01B7"/>
    <w:rsid w:val="001F59D7"/>
    <w:rsid w:val="001F745B"/>
    <w:rsid w:val="0020354F"/>
    <w:rsid w:val="0021095D"/>
    <w:rsid w:val="00211DE2"/>
    <w:rsid w:val="00215214"/>
    <w:rsid w:val="002209FE"/>
    <w:rsid w:val="0022120D"/>
    <w:rsid w:val="0022200C"/>
    <w:rsid w:val="0023456B"/>
    <w:rsid w:val="00234689"/>
    <w:rsid w:val="00236A1B"/>
    <w:rsid w:val="00244A7F"/>
    <w:rsid w:val="00251224"/>
    <w:rsid w:val="00253BC4"/>
    <w:rsid w:val="00256B9A"/>
    <w:rsid w:val="00257ABB"/>
    <w:rsid w:val="00271E43"/>
    <w:rsid w:val="00272375"/>
    <w:rsid w:val="00277C3B"/>
    <w:rsid w:val="0029046D"/>
    <w:rsid w:val="002922E5"/>
    <w:rsid w:val="00292C7A"/>
    <w:rsid w:val="00297512"/>
    <w:rsid w:val="002A0917"/>
    <w:rsid w:val="002B401D"/>
    <w:rsid w:val="002B4070"/>
    <w:rsid w:val="002B773B"/>
    <w:rsid w:val="002D1338"/>
    <w:rsid w:val="002D2D65"/>
    <w:rsid w:val="002D73C0"/>
    <w:rsid w:val="002E3EC2"/>
    <w:rsid w:val="002E41BB"/>
    <w:rsid w:val="002E4CCD"/>
    <w:rsid w:val="002E50AD"/>
    <w:rsid w:val="002F7B88"/>
    <w:rsid w:val="00317999"/>
    <w:rsid w:val="00323678"/>
    <w:rsid w:val="00324A44"/>
    <w:rsid w:val="00325EAE"/>
    <w:rsid w:val="00327A4C"/>
    <w:rsid w:val="003305C1"/>
    <w:rsid w:val="00330D91"/>
    <w:rsid w:val="0033199C"/>
    <w:rsid w:val="00332128"/>
    <w:rsid w:val="00334490"/>
    <w:rsid w:val="00334905"/>
    <w:rsid w:val="003354ED"/>
    <w:rsid w:val="00345B87"/>
    <w:rsid w:val="00346493"/>
    <w:rsid w:val="0035059C"/>
    <w:rsid w:val="003519DA"/>
    <w:rsid w:val="00354DF5"/>
    <w:rsid w:val="00355337"/>
    <w:rsid w:val="00366F0A"/>
    <w:rsid w:val="00370C29"/>
    <w:rsid w:val="003710F4"/>
    <w:rsid w:val="003756B5"/>
    <w:rsid w:val="00381905"/>
    <w:rsid w:val="003A0A0C"/>
    <w:rsid w:val="003D1DA2"/>
    <w:rsid w:val="003D220B"/>
    <w:rsid w:val="003D3BD2"/>
    <w:rsid w:val="003E4DC6"/>
    <w:rsid w:val="0040072D"/>
    <w:rsid w:val="00404927"/>
    <w:rsid w:val="00420481"/>
    <w:rsid w:val="004206E0"/>
    <w:rsid w:val="00422C64"/>
    <w:rsid w:val="00426EB6"/>
    <w:rsid w:val="00440622"/>
    <w:rsid w:val="00446059"/>
    <w:rsid w:val="00454511"/>
    <w:rsid w:val="004558F5"/>
    <w:rsid w:val="0045773C"/>
    <w:rsid w:val="00465F0E"/>
    <w:rsid w:val="0047197D"/>
    <w:rsid w:val="00471B2D"/>
    <w:rsid w:val="00482B28"/>
    <w:rsid w:val="00485C61"/>
    <w:rsid w:val="00487AE4"/>
    <w:rsid w:val="00495DAC"/>
    <w:rsid w:val="004A3DEC"/>
    <w:rsid w:val="004A3E58"/>
    <w:rsid w:val="004B120B"/>
    <w:rsid w:val="004B349C"/>
    <w:rsid w:val="004B4F54"/>
    <w:rsid w:val="004C1F99"/>
    <w:rsid w:val="004D46A7"/>
    <w:rsid w:val="004D52E2"/>
    <w:rsid w:val="004E273A"/>
    <w:rsid w:val="004E6C05"/>
    <w:rsid w:val="00501BDD"/>
    <w:rsid w:val="00504CEF"/>
    <w:rsid w:val="00507722"/>
    <w:rsid w:val="005077AB"/>
    <w:rsid w:val="00521079"/>
    <w:rsid w:val="00521918"/>
    <w:rsid w:val="00522F51"/>
    <w:rsid w:val="00563997"/>
    <w:rsid w:val="0057184D"/>
    <w:rsid w:val="0058515C"/>
    <w:rsid w:val="005948C0"/>
    <w:rsid w:val="00597A07"/>
    <w:rsid w:val="005A3D65"/>
    <w:rsid w:val="005B1AFC"/>
    <w:rsid w:val="005B20EB"/>
    <w:rsid w:val="005B53BF"/>
    <w:rsid w:val="005B6EF0"/>
    <w:rsid w:val="005C2EB2"/>
    <w:rsid w:val="005C3A48"/>
    <w:rsid w:val="005C69DC"/>
    <w:rsid w:val="005D381E"/>
    <w:rsid w:val="005D516D"/>
    <w:rsid w:val="005D6671"/>
    <w:rsid w:val="005E5A75"/>
    <w:rsid w:val="005E62E9"/>
    <w:rsid w:val="005F187F"/>
    <w:rsid w:val="005F1CA1"/>
    <w:rsid w:val="005F1FD7"/>
    <w:rsid w:val="006004A0"/>
    <w:rsid w:val="0060492C"/>
    <w:rsid w:val="00612E55"/>
    <w:rsid w:val="0061406D"/>
    <w:rsid w:val="0061587A"/>
    <w:rsid w:val="00617464"/>
    <w:rsid w:val="006221BA"/>
    <w:rsid w:val="006351BB"/>
    <w:rsid w:val="00641B8C"/>
    <w:rsid w:val="00651A84"/>
    <w:rsid w:val="00661F91"/>
    <w:rsid w:val="006643CA"/>
    <w:rsid w:val="00666EE6"/>
    <w:rsid w:val="0067497F"/>
    <w:rsid w:val="00687F7A"/>
    <w:rsid w:val="00693435"/>
    <w:rsid w:val="006973CD"/>
    <w:rsid w:val="006A2DF9"/>
    <w:rsid w:val="006A313B"/>
    <w:rsid w:val="006A400E"/>
    <w:rsid w:val="006B018E"/>
    <w:rsid w:val="006B361B"/>
    <w:rsid w:val="006B3DB2"/>
    <w:rsid w:val="006C076C"/>
    <w:rsid w:val="006C104C"/>
    <w:rsid w:val="006C1251"/>
    <w:rsid w:val="006D0771"/>
    <w:rsid w:val="006D110E"/>
    <w:rsid w:val="006D2015"/>
    <w:rsid w:val="006D61B6"/>
    <w:rsid w:val="006E4D59"/>
    <w:rsid w:val="006F1465"/>
    <w:rsid w:val="006F3411"/>
    <w:rsid w:val="006F6BA9"/>
    <w:rsid w:val="006F6CCA"/>
    <w:rsid w:val="006F6E74"/>
    <w:rsid w:val="00700037"/>
    <w:rsid w:val="00700651"/>
    <w:rsid w:val="007074D3"/>
    <w:rsid w:val="00710CFF"/>
    <w:rsid w:val="00711CAA"/>
    <w:rsid w:val="007226A2"/>
    <w:rsid w:val="007265C3"/>
    <w:rsid w:val="00733E5A"/>
    <w:rsid w:val="007353AC"/>
    <w:rsid w:val="00741EF9"/>
    <w:rsid w:val="0074513D"/>
    <w:rsid w:val="007528A4"/>
    <w:rsid w:val="00763E91"/>
    <w:rsid w:val="00770813"/>
    <w:rsid w:val="00771F20"/>
    <w:rsid w:val="007903A3"/>
    <w:rsid w:val="00795FDA"/>
    <w:rsid w:val="007A00BA"/>
    <w:rsid w:val="007A2F2A"/>
    <w:rsid w:val="007A30D6"/>
    <w:rsid w:val="007D1B55"/>
    <w:rsid w:val="007D33B6"/>
    <w:rsid w:val="007D6391"/>
    <w:rsid w:val="007D7059"/>
    <w:rsid w:val="007D74E6"/>
    <w:rsid w:val="007E1971"/>
    <w:rsid w:val="007E4B94"/>
    <w:rsid w:val="007E78C9"/>
    <w:rsid w:val="007E7C1B"/>
    <w:rsid w:val="007F4865"/>
    <w:rsid w:val="0080161E"/>
    <w:rsid w:val="0080452A"/>
    <w:rsid w:val="008111DA"/>
    <w:rsid w:val="008147AB"/>
    <w:rsid w:val="00816375"/>
    <w:rsid w:val="00816702"/>
    <w:rsid w:val="00817D90"/>
    <w:rsid w:val="008252CE"/>
    <w:rsid w:val="0082560B"/>
    <w:rsid w:val="00827F13"/>
    <w:rsid w:val="00832FE3"/>
    <w:rsid w:val="00834F45"/>
    <w:rsid w:val="00835AD2"/>
    <w:rsid w:val="00840563"/>
    <w:rsid w:val="008420D7"/>
    <w:rsid w:val="00842DCE"/>
    <w:rsid w:val="00843F32"/>
    <w:rsid w:val="00843FD5"/>
    <w:rsid w:val="0085055E"/>
    <w:rsid w:val="008533C5"/>
    <w:rsid w:val="00862F25"/>
    <w:rsid w:val="008674A2"/>
    <w:rsid w:val="00870C7B"/>
    <w:rsid w:val="00871C62"/>
    <w:rsid w:val="00872621"/>
    <w:rsid w:val="0087709E"/>
    <w:rsid w:val="0088371E"/>
    <w:rsid w:val="00883D7D"/>
    <w:rsid w:val="008904F0"/>
    <w:rsid w:val="00890C7D"/>
    <w:rsid w:val="00893CFB"/>
    <w:rsid w:val="008A20FC"/>
    <w:rsid w:val="008C2D31"/>
    <w:rsid w:val="008C392C"/>
    <w:rsid w:val="008C5BE9"/>
    <w:rsid w:val="008D0686"/>
    <w:rsid w:val="008D19B1"/>
    <w:rsid w:val="008D2FF3"/>
    <w:rsid w:val="008D439E"/>
    <w:rsid w:val="008D7294"/>
    <w:rsid w:val="008D7B39"/>
    <w:rsid w:val="008E4886"/>
    <w:rsid w:val="008F090F"/>
    <w:rsid w:val="008F3921"/>
    <w:rsid w:val="009004EE"/>
    <w:rsid w:val="00911047"/>
    <w:rsid w:val="00913BCB"/>
    <w:rsid w:val="00917F8E"/>
    <w:rsid w:val="009235BE"/>
    <w:rsid w:val="00930EE7"/>
    <w:rsid w:val="00936929"/>
    <w:rsid w:val="00940C23"/>
    <w:rsid w:val="00945B23"/>
    <w:rsid w:val="00945F14"/>
    <w:rsid w:val="00951FE4"/>
    <w:rsid w:val="0095248D"/>
    <w:rsid w:val="00956644"/>
    <w:rsid w:val="00962E1F"/>
    <w:rsid w:val="009840C4"/>
    <w:rsid w:val="0099645F"/>
    <w:rsid w:val="00997DD0"/>
    <w:rsid w:val="009A095D"/>
    <w:rsid w:val="009A199A"/>
    <w:rsid w:val="009A503C"/>
    <w:rsid w:val="009A55A2"/>
    <w:rsid w:val="009A75CB"/>
    <w:rsid w:val="009A79F4"/>
    <w:rsid w:val="009A7A55"/>
    <w:rsid w:val="009C00DB"/>
    <w:rsid w:val="009C5C6C"/>
    <w:rsid w:val="009D1549"/>
    <w:rsid w:val="009D1FAB"/>
    <w:rsid w:val="009D40C9"/>
    <w:rsid w:val="009F0CF3"/>
    <w:rsid w:val="009F564F"/>
    <w:rsid w:val="009F72E7"/>
    <w:rsid w:val="00A00C09"/>
    <w:rsid w:val="00A0745F"/>
    <w:rsid w:val="00A076BF"/>
    <w:rsid w:val="00A12E1E"/>
    <w:rsid w:val="00A205C9"/>
    <w:rsid w:val="00A21D41"/>
    <w:rsid w:val="00A25A67"/>
    <w:rsid w:val="00A27D0D"/>
    <w:rsid w:val="00A31780"/>
    <w:rsid w:val="00A40BD1"/>
    <w:rsid w:val="00A45666"/>
    <w:rsid w:val="00A517C7"/>
    <w:rsid w:val="00A53A3B"/>
    <w:rsid w:val="00A541A1"/>
    <w:rsid w:val="00A56262"/>
    <w:rsid w:val="00A615E4"/>
    <w:rsid w:val="00A61FEF"/>
    <w:rsid w:val="00A65525"/>
    <w:rsid w:val="00A667FE"/>
    <w:rsid w:val="00A66978"/>
    <w:rsid w:val="00A80030"/>
    <w:rsid w:val="00A84AED"/>
    <w:rsid w:val="00A9599E"/>
    <w:rsid w:val="00AA399C"/>
    <w:rsid w:val="00AA4C3D"/>
    <w:rsid w:val="00AA6287"/>
    <w:rsid w:val="00AB1BCE"/>
    <w:rsid w:val="00AB218E"/>
    <w:rsid w:val="00AB6138"/>
    <w:rsid w:val="00AB7523"/>
    <w:rsid w:val="00AC381A"/>
    <w:rsid w:val="00AC74CE"/>
    <w:rsid w:val="00AD2DAD"/>
    <w:rsid w:val="00AD34FF"/>
    <w:rsid w:val="00AE63FF"/>
    <w:rsid w:val="00AE7A47"/>
    <w:rsid w:val="00AE7FBA"/>
    <w:rsid w:val="00AF20B7"/>
    <w:rsid w:val="00AF3B6A"/>
    <w:rsid w:val="00AF5AE7"/>
    <w:rsid w:val="00B01D8F"/>
    <w:rsid w:val="00B06954"/>
    <w:rsid w:val="00B07A37"/>
    <w:rsid w:val="00B1103F"/>
    <w:rsid w:val="00B25013"/>
    <w:rsid w:val="00B26BC6"/>
    <w:rsid w:val="00B3467F"/>
    <w:rsid w:val="00B34CED"/>
    <w:rsid w:val="00B4288A"/>
    <w:rsid w:val="00B42C40"/>
    <w:rsid w:val="00B432A1"/>
    <w:rsid w:val="00B467F0"/>
    <w:rsid w:val="00B55F82"/>
    <w:rsid w:val="00B66DE3"/>
    <w:rsid w:val="00B94F15"/>
    <w:rsid w:val="00B96C53"/>
    <w:rsid w:val="00BA07C3"/>
    <w:rsid w:val="00BA1E17"/>
    <w:rsid w:val="00BA305F"/>
    <w:rsid w:val="00BB060C"/>
    <w:rsid w:val="00BB216D"/>
    <w:rsid w:val="00BB6D0C"/>
    <w:rsid w:val="00BC1721"/>
    <w:rsid w:val="00BD122C"/>
    <w:rsid w:val="00BD33FF"/>
    <w:rsid w:val="00BD60D5"/>
    <w:rsid w:val="00BF19A9"/>
    <w:rsid w:val="00C02F01"/>
    <w:rsid w:val="00C058BC"/>
    <w:rsid w:val="00C06864"/>
    <w:rsid w:val="00C07120"/>
    <w:rsid w:val="00C12216"/>
    <w:rsid w:val="00C1266B"/>
    <w:rsid w:val="00C176FD"/>
    <w:rsid w:val="00C21424"/>
    <w:rsid w:val="00C2249F"/>
    <w:rsid w:val="00C24854"/>
    <w:rsid w:val="00C2610C"/>
    <w:rsid w:val="00C369B9"/>
    <w:rsid w:val="00C41584"/>
    <w:rsid w:val="00C45D3D"/>
    <w:rsid w:val="00C50F73"/>
    <w:rsid w:val="00C53F8C"/>
    <w:rsid w:val="00C54EFD"/>
    <w:rsid w:val="00C64D75"/>
    <w:rsid w:val="00C722C1"/>
    <w:rsid w:val="00C7468E"/>
    <w:rsid w:val="00C912CD"/>
    <w:rsid w:val="00C9243B"/>
    <w:rsid w:val="00C95C04"/>
    <w:rsid w:val="00C96D85"/>
    <w:rsid w:val="00CA4132"/>
    <w:rsid w:val="00CA4BFB"/>
    <w:rsid w:val="00CB27C8"/>
    <w:rsid w:val="00CB77E0"/>
    <w:rsid w:val="00CD176F"/>
    <w:rsid w:val="00CD31D0"/>
    <w:rsid w:val="00CD37DE"/>
    <w:rsid w:val="00CD4FE0"/>
    <w:rsid w:val="00CD63AF"/>
    <w:rsid w:val="00CE10B4"/>
    <w:rsid w:val="00CE4C22"/>
    <w:rsid w:val="00CE75FE"/>
    <w:rsid w:val="00CF39B4"/>
    <w:rsid w:val="00D00A45"/>
    <w:rsid w:val="00D03B27"/>
    <w:rsid w:val="00D043F7"/>
    <w:rsid w:val="00D0571B"/>
    <w:rsid w:val="00D05FBB"/>
    <w:rsid w:val="00D0622C"/>
    <w:rsid w:val="00D12B9E"/>
    <w:rsid w:val="00D22A14"/>
    <w:rsid w:val="00D2419D"/>
    <w:rsid w:val="00D241DC"/>
    <w:rsid w:val="00D265A0"/>
    <w:rsid w:val="00D31806"/>
    <w:rsid w:val="00D3311E"/>
    <w:rsid w:val="00D44C15"/>
    <w:rsid w:val="00D5292C"/>
    <w:rsid w:val="00D62204"/>
    <w:rsid w:val="00D62C46"/>
    <w:rsid w:val="00D72F53"/>
    <w:rsid w:val="00D7641E"/>
    <w:rsid w:val="00D76F3C"/>
    <w:rsid w:val="00D77EE3"/>
    <w:rsid w:val="00D806A9"/>
    <w:rsid w:val="00D80942"/>
    <w:rsid w:val="00D81D58"/>
    <w:rsid w:val="00D830D3"/>
    <w:rsid w:val="00D87CA1"/>
    <w:rsid w:val="00D93156"/>
    <w:rsid w:val="00D9420D"/>
    <w:rsid w:val="00D94AA7"/>
    <w:rsid w:val="00D96CEB"/>
    <w:rsid w:val="00DA026F"/>
    <w:rsid w:val="00DA0273"/>
    <w:rsid w:val="00DA7AF6"/>
    <w:rsid w:val="00DB34E0"/>
    <w:rsid w:val="00DB58A4"/>
    <w:rsid w:val="00DC664B"/>
    <w:rsid w:val="00DD08B2"/>
    <w:rsid w:val="00DD52E2"/>
    <w:rsid w:val="00DE0CB5"/>
    <w:rsid w:val="00DE1D5D"/>
    <w:rsid w:val="00DE53FE"/>
    <w:rsid w:val="00DF43DB"/>
    <w:rsid w:val="00DF704A"/>
    <w:rsid w:val="00E005B0"/>
    <w:rsid w:val="00E04D84"/>
    <w:rsid w:val="00E10852"/>
    <w:rsid w:val="00E114DE"/>
    <w:rsid w:val="00E26BD4"/>
    <w:rsid w:val="00E31A0C"/>
    <w:rsid w:val="00E47464"/>
    <w:rsid w:val="00E47BC3"/>
    <w:rsid w:val="00E510CD"/>
    <w:rsid w:val="00E73F4B"/>
    <w:rsid w:val="00E769D1"/>
    <w:rsid w:val="00E83CC9"/>
    <w:rsid w:val="00E90E49"/>
    <w:rsid w:val="00E91D86"/>
    <w:rsid w:val="00E924A4"/>
    <w:rsid w:val="00E93A7F"/>
    <w:rsid w:val="00EA3232"/>
    <w:rsid w:val="00EC0739"/>
    <w:rsid w:val="00EC42C6"/>
    <w:rsid w:val="00ED73A3"/>
    <w:rsid w:val="00ED7991"/>
    <w:rsid w:val="00EE067D"/>
    <w:rsid w:val="00EE7180"/>
    <w:rsid w:val="00EF3E39"/>
    <w:rsid w:val="00EF64CF"/>
    <w:rsid w:val="00EF6F87"/>
    <w:rsid w:val="00F03F65"/>
    <w:rsid w:val="00F07C3F"/>
    <w:rsid w:val="00F119A0"/>
    <w:rsid w:val="00F17D9C"/>
    <w:rsid w:val="00F30BDD"/>
    <w:rsid w:val="00F344F6"/>
    <w:rsid w:val="00F35FD6"/>
    <w:rsid w:val="00F36AFD"/>
    <w:rsid w:val="00F37846"/>
    <w:rsid w:val="00F37E2B"/>
    <w:rsid w:val="00F62D20"/>
    <w:rsid w:val="00F6682B"/>
    <w:rsid w:val="00F704A2"/>
    <w:rsid w:val="00F7320A"/>
    <w:rsid w:val="00F74F06"/>
    <w:rsid w:val="00F84A41"/>
    <w:rsid w:val="00F84D0B"/>
    <w:rsid w:val="00FA29E6"/>
    <w:rsid w:val="00FA77AB"/>
    <w:rsid w:val="00FB2541"/>
    <w:rsid w:val="00FB5334"/>
    <w:rsid w:val="00FC2AE2"/>
    <w:rsid w:val="00FC3784"/>
    <w:rsid w:val="00FC713E"/>
    <w:rsid w:val="00FF0CB2"/>
    <w:rsid w:val="76B9F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377"/>
  <w15:docId w15:val="{2C796AFB-FB82-4149-9D74-04B60EFA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E44E5"/>
    <w:rPr>
      <w:rFonts w:ascii="Verdana" w:eastAsia="Times New Roman" w:hAnsi="Verdana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893CFB"/>
    <w:pPr>
      <w:keepNext/>
      <w:jc w:val="center"/>
      <w:outlineLvl w:val="0"/>
    </w:pPr>
    <w:rPr>
      <w:rFonts w:ascii="Arial Narrow" w:hAnsi="Arial Narrow"/>
      <w:b/>
      <w:bCs/>
      <w:sz w:val="2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63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3311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3311E"/>
    <w:rPr>
      <w:rFonts w:ascii="Tahoma" w:eastAsia="Times New Roman" w:hAnsi="Tahoma" w:cs="Tahoma"/>
      <w:sz w:val="16"/>
      <w:szCs w:val="16"/>
      <w:lang w:val="nl-NL"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CD176F"/>
    <w:rPr>
      <w:color w:val="0000FF"/>
      <w:u w:val="single"/>
    </w:rPr>
  </w:style>
  <w:style w:type="table" w:styleId="Tabelraster">
    <w:name w:val="Table Grid"/>
    <w:basedOn w:val="Standaardtabel"/>
    <w:uiPriority w:val="59"/>
    <w:rsid w:val="00930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rsid w:val="00893CFB"/>
    <w:rPr>
      <w:rFonts w:ascii="Arial Narrow" w:eastAsia="Times New Roman" w:hAnsi="Arial Narrow" w:cs="Times New Roman"/>
      <w:b/>
      <w:bCs/>
      <w:sz w:val="20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641B8C"/>
    <w:rPr>
      <w:color w:val="808080"/>
    </w:rPr>
  </w:style>
  <w:style w:type="paragraph" w:styleId="Lijstalinea">
    <w:name w:val="List Paragraph"/>
    <w:basedOn w:val="Standaard"/>
    <w:uiPriority w:val="34"/>
    <w:qFormat/>
    <w:rsid w:val="00DC664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16375"/>
    <w:rPr>
      <w:rFonts w:asciiTheme="majorHAnsi" w:eastAsiaTheme="majorEastAsia" w:hAnsiTheme="majorHAnsi" w:cstheme="majorBidi"/>
      <w:color w:val="365F91" w:themeColor="accent1" w:themeShade="BF"/>
      <w:sz w:val="32"/>
      <w:szCs w:val="26"/>
      <w:lang w:val="nl-NL" w:eastAsia="nl-NL"/>
    </w:rPr>
  </w:style>
  <w:style w:type="paragraph" w:styleId="Geenafstand">
    <w:name w:val="No Spacing"/>
    <w:uiPriority w:val="1"/>
    <w:qFormat/>
    <w:rsid w:val="00816375"/>
    <w:rPr>
      <w:rFonts w:ascii="Verdana" w:eastAsia="Times New Roman" w:hAnsi="Verdana"/>
      <w:sz w:val="22"/>
      <w:szCs w:val="24"/>
      <w:lang w:val="nl-NL" w:eastAsia="nl-NL"/>
    </w:rPr>
  </w:style>
  <w:style w:type="table" w:styleId="Rastertabel4">
    <w:name w:val="Grid Table 4"/>
    <w:basedOn w:val="Standaardtabel"/>
    <w:uiPriority w:val="49"/>
    <w:rsid w:val="003519D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alweb">
    <w:name w:val="Normal (Web)"/>
    <w:basedOn w:val="Standaard"/>
    <w:uiPriority w:val="99"/>
    <w:unhideWhenUsed/>
    <w:rsid w:val="00522F51"/>
    <w:pPr>
      <w:spacing w:before="100" w:beforeAutospacing="1" w:after="100" w:afterAutospacing="1"/>
    </w:pPr>
    <w:rPr>
      <w:rFonts w:ascii="Times New Roman" w:hAnsi="Times New Roman"/>
      <w:lang w:val="nl-BE" w:eastAsia="nl-BE"/>
    </w:rPr>
  </w:style>
  <w:style w:type="character" w:styleId="Intensievebenadrukking">
    <w:name w:val="Intense Emphasis"/>
    <w:basedOn w:val="Standaardalinea-lettertype"/>
    <w:uiPriority w:val="21"/>
    <w:qFormat/>
    <w:rsid w:val="00117869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4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5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6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5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95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6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05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14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16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296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90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61545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877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024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414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2872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7637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3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2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2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customXml" Target="../customXml/item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Dropbox\Schooljaar%202015%20-%202016\SMARTSCHOOL\Toetsen%20en%20takenblaadjes\Huiswerkblaadje%202015-2016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AF3EDC49CF54891EAA94E34940149" ma:contentTypeVersion="9" ma:contentTypeDescription="Create a new document." ma:contentTypeScope="" ma:versionID="963010c1c370c6bf04564875b9a53d2d">
  <xsd:schema xmlns:xsd="http://www.w3.org/2001/XMLSchema" xmlns:xs="http://www.w3.org/2001/XMLSchema" xmlns:p="http://schemas.microsoft.com/office/2006/metadata/properties" xmlns:ns2="4ae769f5-a9fa-4719-967e-0072bdaa7c96" xmlns:ns3="90b8c9f3-3c14-46e3-bc43-b28aad631862" targetNamespace="http://schemas.microsoft.com/office/2006/metadata/properties" ma:root="true" ma:fieldsID="0b8b4abe6357fbc06baf84c381e15682" ns2:_="" ns3:_="">
    <xsd:import namespace="4ae769f5-a9fa-4719-967e-0072bdaa7c96"/>
    <xsd:import namespace="90b8c9f3-3c14-46e3-bc43-b28aad63186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69f5-a9fa-4719-967e-0072bdaa7c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1a9c13-2dca-4db4-b976-1b0b726d33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8c9f3-3c14-46e3-bc43-b28aad63186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a13d01-ef04-41e0-af51-eb072141b48a}" ma:internalName="TaxCatchAll" ma:showField="CatchAllData" ma:web="90b8c9f3-3c14-46e3-bc43-b28aad6318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ae769f5-a9fa-4719-967e-0072bdaa7c96" xsi:nil="true"/>
    <TaxCatchAll xmlns="90b8c9f3-3c14-46e3-bc43-b28aad631862" xsi:nil="true"/>
    <lcf76f155ced4ddcb4097134ff3c332f xmlns="4ae769f5-a9fa-4719-967e-0072bdaa7c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9A8BD6-D826-4135-9003-3083DF44B717}"/>
</file>

<file path=customXml/itemProps2.xml><?xml version="1.0" encoding="utf-8"?>
<ds:datastoreItem xmlns:ds="http://schemas.openxmlformats.org/officeDocument/2006/customXml" ds:itemID="{B0FDCF82-C74B-490D-9BDE-6CF93B57816F}"/>
</file>

<file path=customXml/itemProps3.xml><?xml version="1.0" encoding="utf-8"?>
<ds:datastoreItem xmlns:ds="http://schemas.openxmlformats.org/officeDocument/2006/customXml" ds:itemID="{B0E5C653-D97C-44E0-B398-8C62EFF2C4D4}"/>
</file>

<file path=docProps/app.xml><?xml version="1.0" encoding="utf-8"?>
<Properties xmlns="http://schemas.openxmlformats.org/officeDocument/2006/extended-properties" xmlns:vt="http://schemas.openxmlformats.org/officeDocument/2006/docPropsVTypes">
  <Template>Huiswerkblaadje 2015-2016</Template>
  <TotalTime>402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SJM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Jeannine Schouteden</dc:creator>
  <cp:lastModifiedBy>Hendrik Clijsters</cp:lastModifiedBy>
  <cp:revision>472</cp:revision>
  <cp:lastPrinted>2011-09-02T08:36:00Z</cp:lastPrinted>
  <dcterms:created xsi:type="dcterms:W3CDTF">2022-10-11T06:20:00Z</dcterms:created>
  <dcterms:modified xsi:type="dcterms:W3CDTF">2023-06-19T14:25:00Z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0x010100CA4AF3EDC49CF54891EAA94E34940149</vt:lpwstr>
  </property>
</Properties>
</file>